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29E6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CB6A7D" wp14:editId="2A2292C0">
                <wp:simplePos x="0" y="0"/>
                <wp:positionH relativeFrom="page">
                  <wp:posOffset>342900</wp:posOffset>
                </wp:positionH>
                <wp:positionV relativeFrom="paragraph">
                  <wp:posOffset>9525</wp:posOffset>
                </wp:positionV>
                <wp:extent cx="7430770" cy="9548495"/>
                <wp:effectExtent l="0" t="0" r="0" b="0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9548495"/>
                          <a:chOff x="-171541" y="-1"/>
                          <a:chExt cx="7434730" cy="9550414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-171541" y="81928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5C618" w14:textId="442471E5" w:rsidR="00683464" w:rsidRDefault="00683464" w:rsidP="00683464">
                              <w:pPr>
                                <w:jc w:val="center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240078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C9841A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4A6FF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B6A7D" id="Group 8" o:spid="_x0000_s1026" alt="&quot;&quot;" style="position:absolute;margin-left:27pt;margin-top:.75pt;width:585.1pt;height:751.85pt;z-index:-251657216;mso-position-horizontal-relative:page" coordorigin="-1715" coordsize="74347,9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left:-1715;top:819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>
                  <v:textbox>
                    <w:txbxContent>
                      <w:p w14:paraId="2295C618" w14:textId="442471E5" w:rsidR="00683464" w:rsidRDefault="00683464" w:rsidP="00683464">
                        <w:pPr>
                          <w:jc w:val="center"/>
                        </w:pPr>
                        <w:r>
                          <w:t xml:space="preserve">  </w:t>
                        </w:r>
                      </w:p>
                    </w:txbxContent>
                  </v:textbox>
                </v:shape>
                <v:rect id="Rectangle 2" o:spid="_x0000_s1028" style="position:absolute;left:28209;width:44422;height:24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47C9841A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0C64A6FF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11250" w:type="dxa"/>
        <w:tblInd w:w="-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450"/>
        <w:gridCol w:w="6570"/>
      </w:tblGrid>
      <w:tr w:rsidR="00CA1F0E" w14:paraId="04553055" w14:textId="77777777" w:rsidTr="00683464">
        <w:trPr>
          <w:trHeight w:val="3825"/>
        </w:trPr>
        <w:tc>
          <w:tcPr>
            <w:tcW w:w="4230" w:type="dxa"/>
            <w:vMerge w:val="restart"/>
          </w:tcPr>
          <w:p w14:paraId="79DA3724" w14:textId="6C00E2D0" w:rsidR="00CA1F0E" w:rsidRDefault="00283FAB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90A490F" wp14:editId="69D4CB1C">
                  <wp:extent cx="2482850" cy="2405380"/>
                  <wp:effectExtent l="0" t="0" r="0" b="0"/>
                  <wp:docPr id="536780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780347" name="Picture 53678034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240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43825112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570" w:type="dxa"/>
            <w:vAlign w:val="center"/>
          </w:tcPr>
          <w:p w14:paraId="796CF614" w14:textId="6F5EA38A" w:rsidR="00CA1F0E" w:rsidRPr="00CA1F0E" w:rsidRDefault="00283FAB" w:rsidP="00CA1F0E">
            <w:pPr>
              <w:pStyle w:val="Address"/>
            </w:pPr>
            <w:r>
              <w:t>James</w:t>
            </w:r>
          </w:p>
          <w:p w14:paraId="64295599" w14:textId="5D0A4E64" w:rsidR="00CA1F0E" w:rsidRDefault="00283FAB" w:rsidP="00CA1F0E">
            <w:pPr>
              <w:pStyle w:val="Address"/>
            </w:pPr>
            <w:r w:rsidRPr="00283FAB">
              <w:t>Web Developer</w:t>
            </w:r>
          </w:p>
          <w:p w14:paraId="0022271E" w14:textId="17E983BC" w:rsidR="00283FAB" w:rsidRPr="00283FAB" w:rsidRDefault="00283FAB" w:rsidP="00CA1F0E">
            <w:pPr>
              <w:pStyle w:val="Address"/>
            </w:pPr>
            <w:r>
              <w:t>Microsoft</w:t>
            </w:r>
          </w:p>
          <w:p w14:paraId="4B526FC6" w14:textId="77777777" w:rsidR="00CA1F0E" w:rsidRDefault="00283FAB" w:rsidP="00CA1F0E">
            <w:pPr>
              <w:pStyle w:val="Address"/>
            </w:pPr>
            <w:proofErr w:type="spellStart"/>
            <w:r>
              <w:t>Cherukottai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vilai,palakavilai</w:t>
            </w:r>
            <w:proofErr w:type="spellEnd"/>
            <w:proofErr w:type="gramEnd"/>
            <w:r>
              <w:t>,</w:t>
            </w:r>
          </w:p>
          <w:p w14:paraId="1715D41F" w14:textId="77777777" w:rsidR="00283FAB" w:rsidRDefault="00683464" w:rsidP="00CA1F0E">
            <w:pPr>
              <w:pStyle w:val="Address"/>
            </w:pPr>
            <w:proofErr w:type="spellStart"/>
            <w:r>
              <w:t>V</w:t>
            </w:r>
            <w:r w:rsidR="00283FAB">
              <w:t>izhuntha</w:t>
            </w:r>
            <w:r>
              <w:t>yambalam</w:t>
            </w:r>
            <w:proofErr w:type="spellEnd"/>
            <w:r>
              <w:t xml:space="preserve"> </w:t>
            </w:r>
          </w:p>
          <w:p w14:paraId="4829BD6F" w14:textId="4E7CC2DC" w:rsidR="00683464" w:rsidRDefault="00683464" w:rsidP="00CA1F0E">
            <w:pPr>
              <w:pStyle w:val="Address"/>
            </w:pPr>
            <w:r>
              <w:t>629173</w:t>
            </w:r>
          </w:p>
        </w:tc>
      </w:tr>
      <w:tr w:rsidR="00CA1F0E" w14:paraId="5FEE44E1" w14:textId="77777777" w:rsidTr="00283FAB">
        <w:trPr>
          <w:trHeight w:val="2889"/>
        </w:trPr>
        <w:tc>
          <w:tcPr>
            <w:tcW w:w="4230" w:type="dxa"/>
            <w:vMerge/>
            <w:vAlign w:val="bottom"/>
          </w:tcPr>
          <w:p w14:paraId="532BDAA9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54705E8F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570" w:type="dxa"/>
            <w:vMerge w:val="restart"/>
            <w:tcMar>
              <w:top w:w="720" w:type="dxa"/>
            </w:tcMar>
          </w:tcPr>
          <w:p w14:paraId="6AF632E6" w14:textId="32289E2C" w:rsidR="00CA1F0E" w:rsidRDefault="00683464" w:rsidP="00CA1F0E">
            <w:r>
              <w:t xml:space="preserve">    Skills Developer</w:t>
            </w:r>
          </w:p>
          <w:p w14:paraId="05F86671" w14:textId="61798C18" w:rsidR="00683464" w:rsidRDefault="00683464" w:rsidP="00CA1F0E">
            <w:r>
              <w:t xml:space="preserve">   *Deep Learning</w:t>
            </w:r>
          </w:p>
          <w:p w14:paraId="72B6839C" w14:textId="5E0ADAEB" w:rsidR="00683464" w:rsidRDefault="00683464" w:rsidP="00CA1F0E">
            <w:r>
              <w:t xml:space="preserve">   *Machine Learning</w:t>
            </w:r>
          </w:p>
          <w:p w14:paraId="0F0886B5" w14:textId="4AB1C035" w:rsidR="00683464" w:rsidRDefault="00683464" w:rsidP="00CA1F0E">
            <w:r>
              <w:t xml:space="preserve">   *Programming</w:t>
            </w:r>
          </w:p>
          <w:p w14:paraId="2F0DA6F3" w14:textId="1919F4E5" w:rsidR="00683464" w:rsidRDefault="00683464" w:rsidP="00CA1F0E">
            <w:r>
              <w:t xml:space="preserve">   *Python</w:t>
            </w:r>
          </w:p>
          <w:p w14:paraId="798C1185" w14:textId="1C587221" w:rsidR="00683464" w:rsidRDefault="00683464" w:rsidP="00683464">
            <w:pPr>
              <w:jc w:val="center"/>
            </w:pPr>
          </w:p>
          <w:p w14:paraId="3EC978B3" w14:textId="77777777" w:rsidR="00683464" w:rsidRPr="00BF09B3" w:rsidRDefault="00683464" w:rsidP="00683464">
            <w:pPr>
              <w:jc w:val="center"/>
            </w:pPr>
          </w:p>
          <w:p w14:paraId="020B909A" w14:textId="66E9130B" w:rsidR="00CA1F0E" w:rsidRPr="00BF09B3" w:rsidRDefault="00683464" w:rsidP="00CA1F0E">
            <w:r>
              <w:t xml:space="preserve">                                 Thankyou</w:t>
            </w:r>
          </w:p>
          <w:p w14:paraId="08FFFF35" w14:textId="48BA8BC0" w:rsidR="00CA1F0E" w:rsidRDefault="00CA1F0E" w:rsidP="00CA1F0E"/>
        </w:tc>
      </w:tr>
      <w:tr w:rsidR="00CA1F0E" w14:paraId="268DC2AF" w14:textId="77777777" w:rsidTr="00283FAB">
        <w:trPr>
          <w:trHeight w:val="864"/>
        </w:trPr>
        <w:tc>
          <w:tcPr>
            <w:tcW w:w="4230" w:type="dxa"/>
            <w:vAlign w:val="bottom"/>
          </w:tcPr>
          <w:p w14:paraId="52D56785" w14:textId="0632CEF7" w:rsidR="00CA1F0E" w:rsidRDefault="00283FAB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Babitha.p</w:t>
            </w:r>
          </w:p>
          <w:p w14:paraId="5FF135DA" w14:textId="00CBE245" w:rsidR="00CA1F0E" w:rsidRPr="00CA1F0E" w:rsidRDefault="00283FAB" w:rsidP="00CA1F0E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  <w:tc>
          <w:tcPr>
            <w:tcW w:w="450" w:type="dxa"/>
            <w:vMerge/>
          </w:tcPr>
          <w:p w14:paraId="43ABD28C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570" w:type="dxa"/>
            <w:vMerge/>
            <w:vAlign w:val="center"/>
          </w:tcPr>
          <w:p w14:paraId="31B92358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690A0246" w14:textId="77777777" w:rsidTr="00283FAB">
        <w:trPr>
          <w:trHeight w:val="5760"/>
        </w:trPr>
        <w:tc>
          <w:tcPr>
            <w:tcW w:w="4230" w:type="dxa"/>
            <w:vAlign w:val="bottom"/>
          </w:tcPr>
          <w:sdt>
            <w:sdtPr>
              <w:id w:val="-1954003311"/>
              <w:placeholder>
                <w:docPart w:val="CFDD794FE464447E96EED5F5FE1FC9A2"/>
              </w:placeholder>
              <w:temporary/>
              <w:showingPlcHdr/>
              <w15:appearance w15:val="hidden"/>
            </w:sdtPr>
            <w:sdtContent>
              <w:p w14:paraId="277273A4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22EB85D0E48645F0B03E44D2A86AD446"/>
              </w:placeholder>
              <w:temporary/>
              <w:showingPlcHdr/>
              <w15:appearance w15:val="hidden"/>
            </w:sdtPr>
            <w:sdtContent>
              <w:p w14:paraId="6CCB19AA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0FAC517A" w14:textId="4C5E3EF3" w:rsidR="00283FAB" w:rsidRDefault="00283FAB" w:rsidP="00283FAB">
            <w:pPr>
              <w:pStyle w:val="ContactDetails"/>
            </w:pPr>
            <w:r>
              <w:t>7092163822</w:t>
            </w:r>
          </w:p>
          <w:p w14:paraId="2F2B3A37" w14:textId="6011925D" w:rsidR="00CA1F0E" w:rsidRDefault="00CA1F0E" w:rsidP="00CA1F0E">
            <w:pPr>
              <w:pStyle w:val="ContactDetails"/>
            </w:pPr>
          </w:p>
          <w:p w14:paraId="286512AB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1897B8C185734BEA8691BF6F5EF8F7B9"/>
              </w:placeholder>
              <w:temporary/>
              <w:showingPlcHdr/>
              <w15:appearance w15:val="hidden"/>
            </w:sdtPr>
            <w:sdtContent>
              <w:p w14:paraId="4889F6EC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6FD29C8A" w14:textId="12FCAB8E" w:rsidR="00CA1F0E" w:rsidRPr="00A751B0" w:rsidRDefault="00283FAB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Malubabitha320@gmail.com</w:t>
            </w:r>
          </w:p>
        </w:tc>
        <w:tc>
          <w:tcPr>
            <w:tcW w:w="450" w:type="dxa"/>
            <w:vMerge/>
          </w:tcPr>
          <w:p w14:paraId="7DCC4E0B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570" w:type="dxa"/>
            <w:vMerge/>
            <w:vAlign w:val="center"/>
          </w:tcPr>
          <w:p w14:paraId="21DAFC33" w14:textId="77777777" w:rsidR="00CA1F0E" w:rsidRDefault="00CA1F0E" w:rsidP="00CA1F0E">
            <w:pPr>
              <w:pStyle w:val="Heading1"/>
            </w:pPr>
          </w:p>
        </w:tc>
      </w:tr>
    </w:tbl>
    <w:p w14:paraId="400617CA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A06B3" w14:textId="77777777" w:rsidR="00DF7F24" w:rsidRDefault="00DF7F24" w:rsidP="00C51CF5">
      <w:r>
        <w:separator/>
      </w:r>
    </w:p>
  </w:endnote>
  <w:endnote w:type="continuationSeparator" w:id="0">
    <w:p w14:paraId="5A2F855C" w14:textId="77777777" w:rsidR="00DF7F24" w:rsidRDefault="00DF7F24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EDBFC" w14:textId="77777777" w:rsidR="00DF7F24" w:rsidRDefault="00DF7F24" w:rsidP="00C51CF5">
      <w:r>
        <w:separator/>
      </w:r>
    </w:p>
  </w:footnote>
  <w:footnote w:type="continuationSeparator" w:id="0">
    <w:p w14:paraId="2ECCED52" w14:textId="77777777" w:rsidR="00DF7F24" w:rsidRDefault="00DF7F24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548193">
    <w:abstractNumId w:val="0"/>
  </w:num>
  <w:num w:numId="2" w16cid:durableId="148327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AB"/>
    <w:rsid w:val="000521EF"/>
    <w:rsid w:val="000A545F"/>
    <w:rsid w:val="0010314C"/>
    <w:rsid w:val="00103BC9"/>
    <w:rsid w:val="00153B84"/>
    <w:rsid w:val="00196AAB"/>
    <w:rsid w:val="001B0B3D"/>
    <w:rsid w:val="00200EA5"/>
    <w:rsid w:val="00283FAB"/>
    <w:rsid w:val="002B1EB2"/>
    <w:rsid w:val="002B7391"/>
    <w:rsid w:val="00386F67"/>
    <w:rsid w:val="003B0DB8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683464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DF7F24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CFC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-%202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DD794FE464447E96EED5F5FE1FC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A281A-74BE-4E19-A83C-E80D060A4927}"/>
      </w:docPartPr>
      <w:docPartBody>
        <w:p w:rsidR="00000000" w:rsidRDefault="00000000">
          <w:pPr>
            <w:pStyle w:val="CFDD794FE464447E96EED5F5FE1FC9A2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22EB85D0E48645F0B03E44D2A86AD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0667-F10B-4598-B0E0-CD6279D393C9}"/>
      </w:docPartPr>
      <w:docPartBody>
        <w:p w:rsidR="00000000" w:rsidRDefault="00000000">
          <w:pPr>
            <w:pStyle w:val="22EB85D0E48645F0B03E44D2A86AD446"/>
          </w:pPr>
          <w:r w:rsidRPr="004D3011">
            <w:t>PHONE:</w:t>
          </w:r>
        </w:p>
      </w:docPartBody>
    </w:docPart>
    <w:docPart>
      <w:docPartPr>
        <w:name w:val="1897B8C185734BEA8691BF6F5EF8F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9C97C-CB8D-4DAA-BB87-5DB4D0858C4D}"/>
      </w:docPartPr>
      <w:docPartBody>
        <w:p w:rsidR="00000000" w:rsidRDefault="00000000">
          <w:pPr>
            <w:pStyle w:val="1897B8C185734BEA8691BF6F5EF8F7B9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CB"/>
    <w:rsid w:val="006F6577"/>
    <w:rsid w:val="00F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B2B902F2B7458EA43E659B8ED666E2">
    <w:name w:val="21B2B902F2B7458EA43E659B8ED666E2"/>
  </w:style>
  <w:style w:type="paragraph" w:customStyle="1" w:styleId="3ACFC986045E46B2A8DF1843269470A5">
    <w:name w:val="3ACFC986045E46B2A8DF1843269470A5"/>
  </w:style>
  <w:style w:type="paragraph" w:customStyle="1" w:styleId="0431B7CC20994FA19577A502350651CE">
    <w:name w:val="0431B7CC20994FA19577A502350651CE"/>
  </w:style>
  <w:style w:type="paragraph" w:customStyle="1" w:styleId="31B2444F39BA432298053007863B3B13">
    <w:name w:val="31B2444F39BA432298053007863B3B13"/>
  </w:style>
  <w:style w:type="paragraph" w:customStyle="1" w:styleId="81CBC894F00E4E7C8359FAAD1944E5D6">
    <w:name w:val="81CBC894F00E4E7C8359FAAD1944E5D6"/>
  </w:style>
  <w:style w:type="paragraph" w:customStyle="1" w:styleId="72F8F9AC82B74E81BFDC90CC6D093D8B">
    <w:name w:val="72F8F9AC82B74E81BFDC90CC6D093D8B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226BD795FB6483CA8BF7E9A40B86D15">
    <w:name w:val="4226BD795FB6483CA8BF7E9A40B86D15"/>
  </w:style>
  <w:style w:type="paragraph" w:customStyle="1" w:styleId="1F40341321FB442DAA23A952C8E54FF4">
    <w:name w:val="1F40341321FB442DAA23A952C8E54FF4"/>
  </w:style>
  <w:style w:type="paragraph" w:customStyle="1" w:styleId="D47A59C5868D43D38792249C8C248025">
    <w:name w:val="D47A59C5868D43D38792249C8C248025"/>
  </w:style>
  <w:style w:type="paragraph" w:customStyle="1" w:styleId="6CC6866606174428A4DAA67B75D3880D">
    <w:name w:val="6CC6866606174428A4DAA67B75D3880D"/>
  </w:style>
  <w:style w:type="paragraph" w:customStyle="1" w:styleId="F11E44DB20FF4F579DB63277E37E27A4">
    <w:name w:val="F11E44DB20FF4F579DB63277E37E27A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CFDD794FE464447E96EED5F5FE1FC9A2">
    <w:name w:val="CFDD794FE464447E96EED5F5FE1FC9A2"/>
  </w:style>
  <w:style w:type="paragraph" w:customStyle="1" w:styleId="22EB85D0E48645F0B03E44D2A86AD446">
    <w:name w:val="22EB85D0E48645F0B03E44D2A86AD446"/>
  </w:style>
  <w:style w:type="paragraph" w:customStyle="1" w:styleId="8E86549D896B4C0DB65B67C5EC478118">
    <w:name w:val="8E86549D896B4C0DB65B67C5EC478118"/>
  </w:style>
  <w:style w:type="paragraph" w:customStyle="1" w:styleId="396AC9C1E4814CCF8A3C81C637EAF9A7">
    <w:name w:val="396AC9C1E4814CCF8A3C81C637EAF9A7"/>
  </w:style>
  <w:style w:type="paragraph" w:customStyle="1" w:styleId="8DAC3B16A79B43F186D0F607735D242C">
    <w:name w:val="8DAC3B16A79B43F186D0F607735D242C"/>
  </w:style>
  <w:style w:type="paragraph" w:customStyle="1" w:styleId="1897B8C185734BEA8691BF6F5EF8F7B9">
    <w:name w:val="1897B8C185734BEA8691BF6F5EF8F7B9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0B650024552644DC9E52A84493EA9C5A">
    <w:name w:val="0B650024552644DC9E52A84493EA9C5A"/>
  </w:style>
  <w:style w:type="paragraph" w:customStyle="1" w:styleId="5C3EB4F3AE2940AEA54E885CC9C06157">
    <w:name w:val="5C3EB4F3AE2940AEA54E885CC9C06157"/>
    <w:rsid w:val="00F94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2023-10-27T06:53:00Z</dcterms:created>
  <dcterms:modified xsi:type="dcterms:W3CDTF">2023-10-27T07:12:00Z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